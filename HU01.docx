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45" w:rsidRPr="00CC1B3B" w:rsidRDefault="00E71445">
      <w:pPr>
        <w:rPr>
          <w:lang w:val="es-AR"/>
        </w:rPr>
      </w:pPr>
    </w:p>
    <w:tbl>
      <w:tblPr>
        <w:tblStyle w:val="Tablaconcuadrcula"/>
        <w:tblW w:w="9011" w:type="dxa"/>
        <w:tblLayout w:type="fixed"/>
        <w:tblCellMar>
          <w:top w:w="29" w:type="dxa"/>
          <w:left w:w="115" w:type="dxa"/>
          <w:bottom w:w="29" w:type="dxa"/>
          <w:right w:w="115" w:type="dxa"/>
        </w:tblCellMar>
        <w:tblLook w:val="0620" w:firstRow="1" w:lastRow="0" w:firstColumn="0" w:lastColumn="0" w:noHBand="1" w:noVBand="1"/>
        <w:tblDescription w:val="6 tablas apiladas: La primera tabla es para escribir puesto, departamento o grupo, ubicación, rango o nivel de salario, contacto de recursos humanos y formación del solicitante. La segunda tabla es para escribir los detalles de la dirección URL. La tercera tabla es el título Solicitudes aceptadas por. La cuarta es para escribir la información de Solicitudes aceptadas por. La quinta tabla es para la descripción del puesto con el encabezado y una fila para escribir la información de descripción del puesto. La sexta tabla es para Revisado por, Aprobado por y Última actualización de."/>
      </w:tblPr>
      <w:tblGrid>
        <w:gridCol w:w="2689"/>
        <w:gridCol w:w="2268"/>
        <w:gridCol w:w="2126"/>
        <w:gridCol w:w="1928"/>
      </w:tblGrid>
      <w:tr w:rsidR="00865139" w:rsidRPr="00973885" w:rsidTr="00865139">
        <w:tc>
          <w:tcPr>
            <w:tcW w:w="9011" w:type="dxa"/>
            <w:gridSpan w:val="4"/>
            <w:shd w:val="clear" w:color="auto" w:fill="F2F2F2" w:themeFill="background1" w:themeFillShade="F2"/>
          </w:tcPr>
          <w:p w:rsidR="00865139" w:rsidRPr="00797CCC" w:rsidRDefault="00865139" w:rsidP="00797CCC">
            <w:pPr>
              <w:pStyle w:val="Ttulo1"/>
              <w:jc w:val="right"/>
            </w:pPr>
            <w:r w:rsidRPr="00797CCC">
              <w:t>HISTORIA DE USUARIO</w:t>
            </w:r>
          </w:p>
        </w:tc>
      </w:tr>
      <w:tr w:rsidR="000C2633" w:rsidRPr="00973885" w:rsidTr="00865139">
        <w:tc>
          <w:tcPr>
            <w:tcW w:w="2689" w:type="dxa"/>
            <w:shd w:val="clear" w:color="auto" w:fill="F2F2F2" w:themeFill="background1" w:themeFillShade="F2"/>
          </w:tcPr>
          <w:p w:rsidR="000C2633" w:rsidRPr="00973885" w:rsidRDefault="00865139" w:rsidP="00973885">
            <w:pPr>
              <w:pStyle w:val="Ttulo2"/>
            </w:pPr>
            <w:r>
              <w:t>Código:</w:t>
            </w:r>
          </w:p>
        </w:tc>
        <w:tc>
          <w:tcPr>
            <w:tcW w:w="2268" w:type="dxa"/>
          </w:tcPr>
          <w:p w:rsidR="000C2633" w:rsidRPr="00973885" w:rsidRDefault="00CC1B3B" w:rsidP="00865139">
            <w:r>
              <w:t>HU01</w:t>
            </w:r>
          </w:p>
        </w:tc>
        <w:tc>
          <w:tcPr>
            <w:tcW w:w="2126" w:type="dxa"/>
            <w:shd w:val="clear" w:color="auto" w:fill="F2F2F2" w:themeFill="background1" w:themeFillShade="F2"/>
          </w:tcPr>
          <w:p w:rsidR="000C2633" w:rsidRPr="00973885" w:rsidRDefault="00865139" w:rsidP="00973885">
            <w:pPr>
              <w:pStyle w:val="Ttulo2"/>
            </w:pPr>
            <w:r>
              <w:t>Usuario:</w:t>
            </w:r>
          </w:p>
        </w:tc>
        <w:tc>
          <w:tcPr>
            <w:tcW w:w="1928" w:type="dxa"/>
          </w:tcPr>
          <w:p w:rsidR="000C2633" w:rsidRPr="00973885" w:rsidRDefault="00865139" w:rsidP="00865139">
            <w:r>
              <w:t>Jugador</w:t>
            </w:r>
          </w:p>
        </w:tc>
      </w:tr>
      <w:tr w:rsidR="00865139" w:rsidRPr="00973885" w:rsidTr="00865139">
        <w:tc>
          <w:tcPr>
            <w:tcW w:w="2689" w:type="dxa"/>
            <w:shd w:val="clear" w:color="auto" w:fill="F2F2F2" w:themeFill="background1" w:themeFillShade="F2"/>
          </w:tcPr>
          <w:p w:rsidR="00865139" w:rsidRPr="00973885" w:rsidRDefault="00865139" w:rsidP="00973885">
            <w:pPr>
              <w:pStyle w:val="Ttulo2"/>
            </w:pPr>
            <w:r>
              <w:t>Nombre de Historia</w:t>
            </w:r>
          </w:p>
        </w:tc>
        <w:tc>
          <w:tcPr>
            <w:tcW w:w="6322" w:type="dxa"/>
            <w:gridSpan w:val="3"/>
          </w:tcPr>
          <w:p w:rsidR="00865139" w:rsidRPr="00973885" w:rsidRDefault="00032001" w:rsidP="00865139">
            <w:r w:rsidRPr="00032001">
              <w:t>Selección de Piedra, Papel o Tijera</w:t>
            </w:r>
          </w:p>
        </w:tc>
      </w:tr>
      <w:tr w:rsidR="000C2633" w:rsidRPr="00973885" w:rsidTr="00865139">
        <w:tc>
          <w:tcPr>
            <w:tcW w:w="2689" w:type="dxa"/>
            <w:shd w:val="clear" w:color="auto" w:fill="F2F2F2" w:themeFill="background1" w:themeFillShade="F2"/>
          </w:tcPr>
          <w:p w:rsidR="000C2633" w:rsidRPr="00973885" w:rsidRDefault="00865139" w:rsidP="00865139">
            <w:pPr>
              <w:pStyle w:val="Ttulo2"/>
            </w:pPr>
            <w:r>
              <w:t>Prioridad</w:t>
            </w:r>
            <w:r w:rsidR="008A6F05" w:rsidRPr="00973885">
              <w:rPr>
                <w:lang w:bidi="es-ES"/>
              </w:rPr>
              <w:t>:</w:t>
            </w:r>
          </w:p>
        </w:tc>
        <w:tc>
          <w:tcPr>
            <w:tcW w:w="2268" w:type="dxa"/>
          </w:tcPr>
          <w:p w:rsidR="000C2633" w:rsidRPr="00973885" w:rsidRDefault="00032001" w:rsidP="00865139">
            <w:r>
              <w:t>Alta</w:t>
            </w:r>
          </w:p>
        </w:tc>
        <w:tc>
          <w:tcPr>
            <w:tcW w:w="2126" w:type="dxa"/>
            <w:shd w:val="clear" w:color="auto" w:fill="F2F2F2" w:themeFill="background1" w:themeFillShade="F2"/>
          </w:tcPr>
          <w:p w:rsidR="000C2633" w:rsidRPr="00973885" w:rsidRDefault="00865139" w:rsidP="00973885">
            <w:pPr>
              <w:pStyle w:val="Ttulo2"/>
            </w:pPr>
            <w:r>
              <w:t>Riesgo de desarrollo</w:t>
            </w:r>
            <w:r w:rsidR="008A6F05" w:rsidRPr="00973885">
              <w:rPr>
                <w:lang w:bidi="es-ES"/>
              </w:rPr>
              <w:t>:</w:t>
            </w:r>
          </w:p>
        </w:tc>
        <w:tc>
          <w:tcPr>
            <w:tcW w:w="1928" w:type="dxa"/>
          </w:tcPr>
          <w:p w:rsidR="000C2633" w:rsidRPr="00973885" w:rsidRDefault="00032001" w:rsidP="00865139">
            <w:r>
              <w:t>Bajo</w:t>
            </w:r>
          </w:p>
        </w:tc>
      </w:tr>
      <w:tr w:rsidR="000C2633" w:rsidRPr="00973885" w:rsidTr="00865139">
        <w:tc>
          <w:tcPr>
            <w:tcW w:w="2689" w:type="dxa"/>
            <w:shd w:val="clear" w:color="auto" w:fill="F2F2F2" w:themeFill="background1" w:themeFillShade="F2"/>
          </w:tcPr>
          <w:p w:rsidR="000C2633" w:rsidRPr="00973885" w:rsidRDefault="00865139" w:rsidP="00865139">
            <w:pPr>
              <w:pStyle w:val="Ttulo2"/>
            </w:pPr>
            <w:r>
              <w:t>Estimación</w:t>
            </w:r>
            <w:r w:rsidR="008A6F05" w:rsidRPr="00973885">
              <w:rPr>
                <w:lang w:bidi="es-ES"/>
              </w:rPr>
              <w:t>:</w:t>
            </w:r>
          </w:p>
        </w:tc>
        <w:tc>
          <w:tcPr>
            <w:tcW w:w="2268" w:type="dxa"/>
          </w:tcPr>
          <w:p w:rsidR="000C2633" w:rsidRPr="00973885" w:rsidRDefault="00032001" w:rsidP="00032001">
            <w:r>
              <w:t>2</w:t>
            </w:r>
            <w:r w:rsidR="00865139">
              <w:t xml:space="preserve"> hor</w:t>
            </w:r>
            <w:r>
              <w:t>as</w:t>
            </w:r>
          </w:p>
        </w:tc>
        <w:tc>
          <w:tcPr>
            <w:tcW w:w="2126" w:type="dxa"/>
            <w:shd w:val="clear" w:color="auto" w:fill="F2F2F2" w:themeFill="background1" w:themeFillShade="F2"/>
          </w:tcPr>
          <w:p w:rsidR="000C2633" w:rsidRPr="00973885" w:rsidRDefault="00865139" w:rsidP="00865139">
            <w:pPr>
              <w:pStyle w:val="Ttulo2"/>
            </w:pPr>
            <w:r>
              <w:t>Iteración asignada</w:t>
            </w:r>
            <w:r w:rsidR="008A6F05" w:rsidRPr="00973885">
              <w:rPr>
                <w:lang w:bidi="es-ES"/>
              </w:rPr>
              <w:t>:</w:t>
            </w:r>
          </w:p>
        </w:tc>
        <w:tc>
          <w:tcPr>
            <w:tcW w:w="1928" w:type="dxa"/>
          </w:tcPr>
          <w:p w:rsidR="000C2633" w:rsidRPr="00973885" w:rsidRDefault="00865139" w:rsidP="00865139">
            <w:r>
              <w:t>1</w:t>
            </w:r>
          </w:p>
        </w:tc>
      </w:tr>
      <w:tr w:rsidR="00865139" w:rsidRPr="00973885" w:rsidTr="00865139">
        <w:tc>
          <w:tcPr>
            <w:tcW w:w="2689" w:type="dxa"/>
            <w:shd w:val="clear" w:color="auto" w:fill="F2F2F2" w:themeFill="background1" w:themeFillShade="F2"/>
          </w:tcPr>
          <w:p w:rsidR="00865139" w:rsidRPr="00973885" w:rsidRDefault="00865139" w:rsidP="00865139">
            <w:pPr>
              <w:pStyle w:val="Ttulo2"/>
            </w:pPr>
            <w:r>
              <w:t>Responsable</w:t>
            </w:r>
            <w:r w:rsidRPr="00973885">
              <w:rPr>
                <w:lang w:bidi="es-ES"/>
              </w:rPr>
              <w:t>:</w:t>
            </w:r>
          </w:p>
        </w:tc>
        <w:tc>
          <w:tcPr>
            <w:tcW w:w="6322" w:type="dxa"/>
            <w:gridSpan w:val="3"/>
          </w:tcPr>
          <w:p w:rsidR="00865139" w:rsidRPr="00973885" w:rsidRDefault="00865139">
            <w:r>
              <w:t>Guerra Facundo Nicolás</w:t>
            </w:r>
          </w:p>
        </w:tc>
      </w:tr>
      <w:tr w:rsidR="00973885" w:rsidRPr="00973885" w:rsidTr="00E71445">
        <w:tblPrEx>
          <w:tblBorders>
            <w:top w:val="none" w:sz="0" w:space="0" w:color="auto"/>
            <w:insideH w:val="none" w:sz="0" w:space="0" w:color="auto"/>
            <w:insideV w:val="none" w:sz="0" w:space="0" w:color="auto"/>
          </w:tblBorders>
          <w:shd w:val="clear" w:color="auto" w:fill="D9D9D9" w:themeFill="background1" w:themeFillShade="D9"/>
        </w:tblPrEx>
        <w:tc>
          <w:tcPr>
            <w:tcW w:w="9011" w:type="dxa"/>
            <w:gridSpan w:val="4"/>
            <w:shd w:val="clear" w:color="auto" w:fill="D9D9D9" w:themeFill="background1" w:themeFillShade="D9"/>
          </w:tcPr>
          <w:p w:rsidR="00973885" w:rsidRPr="00973885" w:rsidRDefault="00865139" w:rsidP="00865139">
            <w:pPr>
              <w:pStyle w:val="Ttulo2"/>
            </w:pPr>
            <w:r>
              <w:t>Descripción:</w:t>
            </w:r>
          </w:p>
        </w:tc>
      </w:tr>
    </w:tbl>
    <w:tbl>
      <w:tblPr>
        <w:tblStyle w:val="Cuadrculadetablaclara"/>
        <w:tblW w:w="0" w:type="auto"/>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620" w:firstRow="1" w:lastRow="0" w:firstColumn="0" w:lastColumn="0" w:noHBand="1" w:noVBand="1"/>
        <w:tblDescription w:val="6 tablas apiladas: La primera tabla es para escribir puesto, departamento o grupo, ubicación, rango o nivel de salario, contacto de recursos humanos y formación del solicitante. La segunda tabla es para escribir los detalles de la dirección URL. La tercera tabla es el título Solicitudes aceptadas por. La cuarta es para escribir la información de Solicitudes aceptadas por. La quinta tabla es para la descripción del puesto con el encabezado y una fila para escribir la información de descripción del puesto. La sexta tabla es para Revisado por, Aprobado por y Última actualización de."/>
      </w:tblPr>
      <w:tblGrid>
        <w:gridCol w:w="9010"/>
      </w:tblGrid>
      <w:tr w:rsidR="00865139" w:rsidRPr="00973885" w:rsidTr="00A70259">
        <w:tc>
          <w:tcPr>
            <w:tcW w:w="9010" w:type="dxa"/>
          </w:tcPr>
          <w:p w:rsidR="00865139" w:rsidRPr="00CC1B3B" w:rsidRDefault="00CC1B3B" w:rsidP="003241AA">
            <w:pPr>
              <w:rPr>
                <w:lang w:val="es-AR"/>
              </w:rPr>
            </w:pPr>
            <w:r w:rsidRPr="00CC1B3B">
              <w:t>Como jugador, quiero seleccionar piedra, papel o tijera para competir contra la computadora.</w:t>
            </w:r>
          </w:p>
        </w:tc>
      </w:tr>
    </w:tbl>
    <w:tbl>
      <w:tblPr>
        <w:tblStyle w:val="Tablaconcuadrcula"/>
        <w:tblW w:w="0" w:type="auto"/>
        <w:tblLayout w:type="fixed"/>
        <w:tblCellMar>
          <w:top w:w="29" w:type="dxa"/>
          <w:left w:w="115" w:type="dxa"/>
          <w:bottom w:w="29" w:type="dxa"/>
          <w:right w:w="115" w:type="dxa"/>
        </w:tblCellMar>
        <w:tblLook w:val="0620" w:firstRow="1" w:lastRow="0" w:firstColumn="0" w:lastColumn="0" w:noHBand="1" w:noVBand="1"/>
        <w:tblDescription w:val="6 tablas apiladas: La primera tabla es para escribir puesto, departamento o grupo, ubicación, rango o nivel de salario, contacto de recursos humanos y formación del solicitante. La segunda tabla es para escribir los detalles de la dirección URL. La tercera tabla es el título Solicitudes aceptadas por. La cuarta es para escribir la información de Solicitudes aceptadas por. La quinta tabla es para la descripción del puesto con el encabezado y una fila para escribir la información de descripción del puesto. La sexta tabla es para Revisado por, Aprobado por y Última actualización de."/>
      </w:tblPr>
      <w:tblGrid>
        <w:gridCol w:w="9010"/>
      </w:tblGrid>
      <w:tr w:rsidR="00973885" w:rsidRPr="00973885" w:rsidTr="00F4095D">
        <w:tc>
          <w:tcPr>
            <w:tcW w:w="9010" w:type="dxa"/>
            <w:tcBorders>
              <w:top w:val="nil"/>
            </w:tcBorders>
            <w:shd w:val="clear" w:color="auto" w:fill="D9D9D9" w:themeFill="background1" w:themeFillShade="D9"/>
          </w:tcPr>
          <w:p w:rsidR="00973885" w:rsidRPr="00973885" w:rsidRDefault="00865139" w:rsidP="00865139">
            <w:pPr>
              <w:pStyle w:val="Ttulo2"/>
              <w:ind w:right="320"/>
            </w:pPr>
            <w:r>
              <w:t>Criterios de aceptación:</w:t>
            </w:r>
          </w:p>
        </w:tc>
      </w:tr>
      <w:tr w:rsidR="000C2633" w:rsidRPr="00973885" w:rsidTr="00F4095D">
        <w:tc>
          <w:tcPr>
            <w:tcW w:w="9010" w:type="dxa"/>
            <w:tcMar>
              <w:bottom w:w="115" w:type="dxa"/>
            </w:tcMar>
          </w:tcPr>
          <w:p w:rsidR="00032001" w:rsidRDefault="00032001" w:rsidP="00032001">
            <w:pPr>
              <w:pStyle w:val="Prrafodelista"/>
              <w:numPr>
                <w:ilvl w:val="0"/>
                <w:numId w:val="14"/>
              </w:numPr>
            </w:pPr>
            <w:r>
              <w:t>El jugador puede seleccionar una de las tres opciones (piedra, papel, tijera) haciendo clic en un botón.</w:t>
            </w:r>
          </w:p>
          <w:p w:rsidR="00032001" w:rsidRDefault="00032001" w:rsidP="00032001">
            <w:pPr>
              <w:pStyle w:val="Prrafodelista"/>
              <w:numPr>
                <w:ilvl w:val="0"/>
                <w:numId w:val="14"/>
              </w:numPr>
            </w:pPr>
            <w:r>
              <w:t>La elección del jugador se debe mostrar en pantalla.</w:t>
            </w:r>
          </w:p>
          <w:p w:rsidR="00032001" w:rsidRDefault="00032001" w:rsidP="00032001">
            <w:pPr>
              <w:pStyle w:val="Prrafodelista"/>
              <w:numPr>
                <w:ilvl w:val="0"/>
                <w:numId w:val="14"/>
              </w:numPr>
            </w:pPr>
            <w:r>
              <w:t>La computadora debe hacer una elección aleatoria entre piedra, papel y tijera.</w:t>
            </w:r>
          </w:p>
          <w:p w:rsidR="00032001" w:rsidRDefault="00032001" w:rsidP="00032001">
            <w:pPr>
              <w:pStyle w:val="Prrafodelista"/>
              <w:numPr>
                <w:ilvl w:val="0"/>
                <w:numId w:val="14"/>
              </w:numPr>
            </w:pPr>
            <w:r>
              <w:t>La elección de la computadora se debe mostrar en pantalla.</w:t>
            </w:r>
          </w:p>
          <w:p w:rsidR="00973885" w:rsidRDefault="00032001" w:rsidP="00032001">
            <w:pPr>
              <w:pStyle w:val="Prrafodelista"/>
              <w:numPr>
                <w:ilvl w:val="0"/>
                <w:numId w:val="14"/>
              </w:numPr>
            </w:pPr>
            <w:r>
              <w:t>El resultado de la ronda (ganado, perdido, empatado) se debe mostrar en pantalla.</w:t>
            </w:r>
          </w:p>
          <w:p w:rsidR="009A531C" w:rsidRDefault="009A531C" w:rsidP="009A531C">
            <w:pPr>
              <w:pStyle w:val="Prrafodelista"/>
              <w:numPr>
                <w:ilvl w:val="0"/>
                <w:numId w:val="14"/>
              </w:numPr>
            </w:pPr>
            <w:r>
              <w:t>El jugador comienza con una cantidad predeterminada de vidas.</w:t>
            </w:r>
          </w:p>
          <w:p w:rsidR="009A531C" w:rsidRDefault="009A531C" w:rsidP="009A531C">
            <w:pPr>
              <w:pStyle w:val="Prrafodelista"/>
              <w:numPr>
                <w:ilvl w:val="0"/>
                <w:numId w:val="14"/>
              </w:numPr>
            </w:pPr>
            <w:r>
              <w:t>Cada vez que el jugador pierde una ronda, pierde una vida.</w:t>
            </w:r>
          </w:p>
          <w:p w:rsidR="009A531C" w:rsidRDefault="009A531C" w:rsidP="009A531C">
            <w:pPr>
              <w:pStyle w:val="Prrafodelista"/>
              <w:numPr>
                <w:ilvl w:val="0"/>
                <w:numId w:val="14"/>
              </w:numPr>
            </w:pPr>
            <w:r>
              <w:t>El juego termina cuando el jugador pierde todas sus vidas.</w:t>
            </w:r>
          </w:p>
          <w:p w:rsidR="009A531C" w:rsidRPr="00973885" w:rsidRDefault="009A531C" w:rsidP="009A531C">
            <w:pPr>
              <w:pStyle w:val="Prrafodelista"/>
              <w:numPr>
                <w:ilvl w:val="0"/>
                <w:numId w:val="14"/>
              </w:numPr>
            </w:pPr>
            <w:r>
              <w:t>Los puntos se incrementan por cada ronda ganada y se muestran en pantalla.</w:t>
            </w:r>
          </w:p>
        </w:tc>
      </w:tr>
    </w:tbl>
    <w:tbl>
      <w:tblPr>
        <w:tblStyle w:val="Cuadrculadetablaclara"/>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620" w:firstRow="1" w:lastRow="0" w:firstColumn="0" w:lastColumn="0" w:noHBand="1" w:noVBand="1"/>
        <w:tblDescription w:val="6 tablas apiladas: La primera tabla es para escribir puesto, departamento o grupo, ubicación, rango o nivel de salario, contacto de recursos humanos y formación del solicitante. La segunda tabla es para escribir los detalles de la dirección URL. La tercera tabla es el título Solicitudes aceptadas por. La cuarta es para escribir la información de Solicitudes aceptadas por. La quinta tabla es para la descripción del puesto con el encabezado y una fila para escribir la información de descripción del puesto. La sexta tabla es para Revisado por, Aprobado por y Última actualización de."/>
      </w:tblPr>
      <w:tblGrid>
        <w:gridCol w:w="2263"/>
        <w:gridCol w:w="6747"/>
      </w:tblGrid>
      <w:tr w:rsidR="001D5077" w:rsidRPr="00973885" w:rsidTr="00A70259">
        <w:tc>
          <w:tcPr>
            <w:tcW w:w="2263" w:type="dxa"/>
            <w:tcBorders>
              <w:top w:val="nil"/>
            </w:tcBorders>
            <w:shd w:val="clear" w:color="auto" w:fill="D9D9D9" w:themeFill="background1" w:themeFillShade="D9"/>
          </w:tcPr>
          <w:p w:rsidR="001D5077" w:rsidRPr="00973885" w:rsidRDefault="001D5077" w:rsidP="001D5077">
            <w:pPr>
              <w:spacing w:after="0"/>
            </w:pPr>
            <w:r>
              <w:t>Observaciones</w:t>
            </w:r>
            <w:r w:rsidRPr="00973885">
              <w:rPr>
                <w:lang w:bidi="es-ES"/>
              </w:rPr>
              <w:t>:</w:t>
            </w:r>
          </w:p>
        </w:tc>
        <w:tc>
          <w:tcPr>
            <w:tcW w:w="6747" w:type="dxa"/>
            <w:tcBorders>
              <w:top w:val="nil"/>
            </w:tcBorders>
          </w:tcPr>
          <w:p w:rsidR="00032001" w:rsidRDefault="00032001" w:rsidP="00032001">
            <w:pPr>
              <w:pStyle w:val="Prrafodelista"/>
              <w:numPr>
                <w:ilvl w:val="0"/>
                <w:numId w:val="15"/>
              </w:numPr>
              <w:spacing w:after="0"/>
              <w:ind w:left="452"/>
            </w:pPr>
            <w:r>
              <w:t>Se debe implementar una interfaz de usuario simple y clara para la selección.</w:t>
            </w:r>
          </w:p>
          <w:p w:rsidR="001D5077" w:rsidRPr="00973885" w:rsidRDefault="00032001" w:rsidP="00032001">
            <w:pPr>
              <w:pStyle w:val="Prrafodelista"/>
              <w:numPr>
                <w:ilvl w:val="0"/>
                <w:numId w:val="15"/>
              </w:numPr>
              <w:spacing w:after="0"/>
              <w:ind w:left="452"/>
            </w:pPr>
            <w:r>
              <w:t>Consider</w:t>
            </w:r>
            <w:bookmarkStart w:id="0" w:name="_GoBack"/>
            <w:bookmarkEnd w:id="0"/>
            <w:r>
              <w:t>ar agregar efectos visuales o sonoros para mejorar la experiencia del usuario.</w:t>
            </w:r>
          </w:p>
        </w:tc>
      </w:tr>
    </w:tbl>
    <w:p w:rsidR="008A6F05" w:rsidRDefault="008A6F05" w:rsidP="00973885">
      <w:pPr>
        <w:spacing w:after="0"/>
      </w:pPr>
    </w:p>
    <w:p w:rsidR="00E71445" w:rsidRPr="00973885" w:rsidRDefault="00E71445" w:rsidP="00E71445">
      <w:pPr>
        <w:spacing w:after="0"/>
        <w:jc w:val="both"/>
      </w:pPr>
    </w:p>
    <w:sectPr w:rsidR="00E71445" w:rsidRPr="00973885" w:rsidSect="00F4095D">
      <w:headerReference w:type="default" r:id="rId8"/>
      <w:footerReference w:type="default" r:id="rId9"/>
      <w:headerReference w:type="first" r:id="rId10"/>
      <w:pgSz w:w="11906" w:h="16838" w:code="9"/>
      <w:pgMar w:top="1440" w:right="1440" w:bottom="96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72D" w:rsidRDefault="001E372D">
      <w:pPr>
        <w:spacing w:before="0" w:after="0"/>
      </w:pPr>
      <w:r>
        <w:separator/>
      </w:r>
    </w:p>
  </w:endnote>
  <w:endnote w:type="continuationSeparator" w:id="0">
    <w:p w:rsidR="001E372D" w:rsidRDefault="001E372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633" w:rsidRDefault="008A6F05">
    <w:pPr>
      <w:pStyle w:val="Piedepgina"/>
      <w:jc w:val="right"/>
    </w:pPr>
    <w:r>
      <w:rPr>
        <w:lang w:bidi="es-ES"/>
      </w:rPr>
      <w:fldChar w:fldCharType="begin"/>
    </w:r>
    <w:r>
      <w:rPr>
        <w:lang w:bidi="es-ES"/>
      </w:rPr>
      <w:instrText xml:space="preserve"> PAGE   \* MERGEFORMAT </w:instrText>
    </w:r>
    <w:r>
      <w:rPr>
        <w:lang w:bidi="es-ES"/>
      </w:rPr>
      <w:fldChar w:fldCharType="separate"/>
    </w:r>
    <w:r w:rsidR="00865139">
      <w:rPr>
        <w:noProof/>
        <w:lang w:bidi="es-ES"/>
      </w:rPr>
      <w:t>2</w:t>
    </w:r>
    <w:r>
      <w:rPr>
        <w:noProof/>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72D" w:rsidRDefault="001E372D">
      <w:pPr>
        <w:spacing w:before="0" w:after="0"/>
      </w:pPr>
      <w:r>
        <w:separator/>
      </w:r>
    </w:p>
  </w:footnote>
  <w:footnote w:type="continuationSeparator" w:id="0">
    <w:p w:rsidR="001E372D" w:rsidRDefault="001E372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633" w:rsidRDefault="008A6F05">
    <w:pPr>
      <w:pStyle w:val="Encabezado"/>
    </w:pPr>
    <w:r>
      <w:rPr>
        <w:noProof/>
        <w:lang w:val="es-AR" w:eastAsia="es-AR"/>
      </w:rPr>
      <w:drawing>
        <wp:inline distT="0" distB="0" distL="0" distR="0" wp14:anchorId="155321DF" wp14:editId="34583992">
          <wp:extent cx="857249" cy="42862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l logotipo va aquí"/>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57249" cy="428625"/>
                  </a:xfrm>
                  <a:prstGeom prst="rect">
                    <a:avLst/>
                  </a:prstGeom>
                  <a:noFill/>
                  <a:ln w="9525">
                    <a:noFill/>
                    <a:miter lim="800000"/>
                    <a:headEnd/>
                    <a:tailEnd/>
                  </a:ln>
                </pic:spPr>
              </pic:pic>
            </a:graphicData>
          </a:graphic>
        </wp:inline>
      </w:drawing>
    </w:r>
    <w:r>
      <w:rPr>
        <w:lang w:bidi="es-ES"/>
      </w:rPr>
      <w:t xml:space="preserve"> </w:t>
    </w:r>
    <w:sdt>
      <w:sdtPr>
        <w:alias w:val="Nombre de la empresa:"/>
        <w:tag w:val="Nombre de la empresa:"/>
        <w:id w:val="-809787811"/>
        <w:placeholder>
          <w:docPart w:val="8E766197EEC44D31ACE8141D1A62E679"/>
        </w:placeholder>
        <w:dataBinding w:prefixMappings="xmlns:ns0='http://schemas.microsoft.com/office/2006/coverPageProps' " w:xpath="/ns0:CoverPageProperties[1]/ns0:CompanyPhone[1]" w:storeItemID="{55AF091B-3C7A-41E3-B477-F2FDAA23CFDA}"/>
        <w15:appearance w15:val="hidden"/>
        <w:text/>
      </w:sdtPr>
      <w:sdtEndPr/>
      <w:sdtContent>
        <w:r w:rsidR="00E71445">
          <w:t>TECNICATURA UNIVERSITARIA EN DISEÑO INTEGRAL DE VIDEOJUEGO</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490" w:type="dxa"/>
      <w:tblInd w:w="-572" w:type="dxa"/>
      <w:tblLook w:val="04A0" w:firstRow="1" w:lastRow="0" w:firstColumn="1" w:lastColumn="0" w:noHBand="0" w:noVBand="1"/>
    </w:tblPr>
    <w:tblGrid>
      <w:gridCol w:w="5075"/>
      <w:gridCol w:w="5415"/>
    </w:tblGrid>
    <w:tr w:rsidR="00E71445" w:rsidTr="00032001">
      <w:trPr>
        <w:trHeight w:val="70"/>
      </w:trPr>
      <w:tc>
        <w:tcPr>
          <w:tcW w:w="5075" w:type="dxa"/>
          <w:vAlign w:val="center"/>
        </w:tcPr>
        <w:p w:rsidR="00E71445" w:rsidRDefault="00E71445" w:rsidP="00E71445">
          <w:pPr>
            <w:pStyle w:val="Encabezado"/>
            <w:spacing w:after="120"/>
            <w:jc w:val="center"/>
            <w:rPr>
              <w:sz w:val="22"/>
            </w:rPr>
          </w:pPr>
          <w:r w:rsidRPr="00E71445">
            <w:rPr>
              <w:sz w:val="22"/>
            </w:rPr>
            <w:t>FUNDAMENTOS DE PROGRAMACION ORIENTADA A OBJETOS</w:t>
          </w:r>
        </w:p>
      </w:tc>
      <w:tc>
        <w:tcPr>
          <w:tcW w:w="5415" w:type="dxa"/>
          <w:vMerge w:val="restart"/>
          <w:vAlign w:val="center"/>
        </w:tcPr>
        <w:p w:rsidR="00E71445" w:rsidRDefault="00E71445" w:rsidP="00032001">
          <w:pPr>
            <w:pStyle w:val="Encabezado"/>
            <w:spacing w:after="120"/>
            <w:jc w:val="left"/>
            <w:rPr>
              <w:sz w:val="22"/>
            </w:rPr>
          </w:pPr>
          <w:r>
            <w:rPr>
              <w:noProof/>
              <w:lang w:val="es-AR" w:eastAsia="es-AR"/>
            </w:rPr>
            <w:drawing>
              <wp:anchor distT="0" distB="0" distL="114300" distR="114300" simplePos="0" relativeHeight="251660288" behindDoc="0" locked="0" layoutInCell="1" allowOverlap="1" wp14:anchorId="116ACB4D" wp14:editId="49061600">
                <wp:simplePos x="0" y="0"/>
                <wp:positionH relativeFrom="margin">
                  <wp:posOffset>299720</wp:posOffset>
                </wp:positionH>
                <wp:positionV relativeFrom="margin">
                  <wp:posOffset>-12700</wp:posOffset>
                </wp:positionV>
                <wp:extent cx="2722880" cy="619125"/>
                <wp:effectExtent l="0" t="0" r="127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i-unju-gran-formato-horizontal-3000x68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22880" cy="619125"/>
                        </a:xfrm>
                        <a:prstGeom prst="rect">
                          <a:avLst/>
                        </a:prstGeom>
                      </pic:spPr>
                    </pic:pic>
                  </a:graphicData>
                </a:graphic>
                <wp14:sizeRelH relativeFrom="margin">
                  <wp14:pctWidth>0</wp14:pctWidth>
                </wp14:sizeRelH>
                <wp14:sizeRelV relativeFrom="margin">
                  <wp14:pctHeight>0</wp14:pctHeight>
                </wp14:sizeRelV>
              </wp:anchor>
            </w:drawing>
          </w:r>
        </w:p>
      </w:tc>
    </w:tr>
    <w:tr w:rsidR="00E71445" w:rsidTr="00032001">
      <w:trPr>
        <w:trHeight w:val="744"/>
      </w:trPr>
      <w:tc>
        <w:tcPr>
          <w:tcW w:w="5075" w:type="dxa"/>
          <w:vAlign w:val="center"/>
        </w:tcPr>
        <w:p w:rsidR="00E71445" w:rsidRPr="00E71445" w:rsidRDefault="001E372D" w:rsidP="00E71445">
          <w:pPr>
            <w:pStyle w:val="Encabezado"/>
            <w:spacing w:after="120"/>
            <w:jc w:val="center"/>
            <w:rPr>
              <w:sz w:val="22"/>
            </w:rPr>
          </w:pPr>
          <w:sdt>
            <w:sdtPr>
              <w:rPr>
                <w:sz w:val="22"/>
              </w:rPr>
              <w:alias w:val="Nombre de la empresa:"/>
              <w:tag w:val="Nombre de la empresa:"/>
              <w:id w:val="1671911878"/>
              <w:placeholder>
                <w:docPart w:val="75F1F592BFB24EC39B2259F46852BC87"/>
              </w:placeholder>
              <w:dataBinding w:prefixMappings="xmlns:ns0='http://schemas.microsoft.com/office/2006/coverPageProps' " w:xpath="/ns0:CoverPageProperties[1]/ns0:CompanyPhone[1]" w:storeItemID="{55AF091B-3C7A-41E3-B477-F2FDAA23CFDA}"/>
              <w15:appearance w15:val="hidden"/>
              <w:text/>
            </w:sdtPr>
            <w:sdtEndPr/>
            <w:sdtContent>
              <w:r w:rsidR="00E71445" w:rsidRPr="00E71445">
                <w:rPr>
                  <w:sz w:val="22"/>
                </w:rPr>
                <w:t>TECNICATURA UNIVERSITARIA EN DISEÑO INTEGRAL DE VIDEOJUEGO</w:t>
              </w:r>
            </w:sdtContent>
          </w:sdt>
        </w:p>
      </w:tc>
      <w:tc>
        <w:tcPr>
          <w:tcW w:w="5415" w:type="dxa"/>
          <w:vMerge/>
        </w:tcPr>
        <w:p w:rsidR="00E71445" w:rsidRDefault="00E71445" w:rsidP="00E71445">
          <w:pPr>
            <w:pStyle w:val="Encabezado"/>
            <w:spacing w:after="120"/>
            <w:jc w:val="center"/>
            <w:rPr>
              <w:sz w:val="22"/>
            </w:rPr>
          </w:pPr>
        </w:p>
      </w:tc>
    </w:tr>
  </w:tbl>
  <w:p w:rsidR="00E71445" w:rsidRDefault="00E71445" w:rsidP="00E71445">
    <w:pPr>
      <w:pStyle w:val="Encabezado"/>
      <w:spacing w:after="12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F03F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603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C2CC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3672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D0ED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8897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B20A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983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988D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7EA11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61A38E7"/>
    <w:multiLevelType w:val="hybridMultilevel"/>
    <w:tmpl w:val="B8C017BA"/>
    <w:lvl w:ilvl="0" w:tplc="D23039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E1936"/>
    <w:multiLevelType w:val="multilevel"/>
    <w:tmpl w:val="A136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5159B"/>
    <w:multiLevelType w:val="hybridMultilevel"/>
    <w:tmpl w:val="2C8C41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53C1E1D"/>
    <w:multiLevelType w:val="hybridMultilevel"/>
    <w:tmpl w:val="010CA0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9C81E46"/>
    <w:multiLevelType w:val="hybridMultilevel"/>
    <w:tmpl w:val="4CA2656C"/>
    <w:lvl w:ilvl="0" w:tplc="38684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39"/>
    <w:rsid w:val="00032001"/>
    <w:rsid w:val="000C2633"/>
    <w:rsid w:val="00197530"/>
    <w:rsid w:val="001A40E4"/>
    <w:rsid w:val="001B2073"/>
    <w:rsid w:val="001C09BA"/>
    <w:rsid w:val="001D5077"/>
    <w:rsid w:val="001E372D"/>
    <w:rsid w:val="001E59CF"/>
    <w:rsid w:val="00247365"/>
    <w:rsid w:val="002F1DBC"/>
    <w:rsid w:val="003241AA"/>
    <w:rsid w:val="00342CDD"/>
    <w:rsid w:val="00360038"/>
    <w:rsid w:val="00363A6A"/>
    <w:rsid w:val="0049350A"/>
    <w:rsid w:val="004E1A15"/>
    <w:rsid w:val="00502074"/>
    <w:rsid w:val="00521A90"/>
    <w:rsid w:val="005443BE"/>
    <w:rsid w:val="005E3543"/>
    <w:rsid w:val="006228EE"/>
    <w:rsid w:val="00635407"/>
    <w:rsid w:val="0066002F"/>
    <w:rsid w:val="006A0C25"/>
    <w:rsid w:val="007259EC"/>
    <w:rsid w:val="00761239"/>
    <w:rsid w:val="00795023"/>
    <w:rsid w:val="00797CCC"/>
    <w:rsid w:val="007B28A1"/>
    <w:rsid w:val="00802707"/>
    <w:rsid w:val="008156CB"/>
    <w:rsid w:val="008527F0"/>
    <w:rsid w:val="00865139"/>
    <w:rsid w:val="008A6F05"/>
    <w:rsid w:val="009541C6"/>
    <w:rsid w:val="00973885"/>
    <w:rsid w:val="00991989"/>
    <w:rsid w:val="009A531C"/>
    <w:rsid w:val="009C7DE8"/>
    <w:rsid w:val="00A63436"/>
    <w:rsid w:val="00A670F2"/>
    <w:rsid w:val="00A70259"/>
    <w:rsid w:val="00B42047"/>
    <w:rsid w:val="00B8392C"/>
    <w:rsid w:val="00BC7D19"/>
    <w:rsid w:val="00BD5C90"/>
    <w:rsid w:val="00BF005C"/>
    <w:rsid w:val="00C07439"/>
    <w:rsid w:val="00C26D0F"/>
    <w:rsid w:val="00C5493D"/>
    <w:rsid w:val="00C97885"/>
    <w:rsid w:val="00CA1C12"/>
    <w:rsid w:val="00CA7DE2"/>
    <w:rsid w:val="00CC1B3B"/>
    <w:rsid w:val="00D7348B"/>
    <w:rsid w:val="00DA2EA0"/>
    <w:rsid w:val="00E00E9F"/>
    <w:rsid w:val="00E016E5"/>
    <w:rsid w:val="00E24819"/>
    <w:rsid w:val="00E553AA"/>
    <w:rsid w:val="00E71445"/>
    <w:rsid w:val="00EA0EB4"/>
    <w:rsid w:val="00F37398"/>
    <w:rsid w:val="00F4095D"/>
    <w:rsid w:val="00F42096"/>
    <w:rsid w:val="00F5388D"/>
    <w:rsid w:val="00F73A09"/>
    <w:rsid w:val="00FC5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F100732-C2DF-4468-8570-1BFE6BFE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ja-JP" w:bidi="ar-SA"/>
      </w:rPr>
    </w:rPrDefault>
    <w:pPrDefault>
      <w:pPr>
        <w:spacing w:before="30" w:after="3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077"/>
  </w:style>
  <w:style w:type="paragraph" w:styleId="Ttulo1">
    <w:name w:val="heading 1"/>
    <w:basedOn w:val="Normal"/>
    <w:link w:val="Ttulo1C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Ttulo2">
    <w:name w:val="heading 2"/>
    <w:basedOn w:val="Normal"/>
    <w:link w:val="Ttulo2Car"/>
    <w:uiPriority w:val="9"/>
    <w:unhideWhenUsed/>
    <w:qFormat/>
    <w:pPr>
      <w:keepLines/>
      <w:outlineLvl w:val="1"/>
    </w:pPr>
    <w:rPr>
      <w:rFonts w:asciiTheme="majorHAnsi" w:eastAsiaTheme="majorEastAsia" w:hAnsiTheme="majorHAnsi" w:cstheme="majorBidi"/>
      <w:b/>
      <w:szCs w:val="26"/>
    </w:rPr>
  </w:style>
  <w:style w:type="paragraph" w:styleId="Ttulo3">
    <w:name w:val="heading 3"/>
    <w:basedOn w:val="Normal"/>
    <w:next w:val="Normal"/>
    <w:link w:val="Ttulo3C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A40E4"/>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5443B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5443B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semiHidden/>
    <w:unhideWhenUsed/>
    <w:qFormat/>
    <w:rPr>
      <w:b/>
      <w:bCs/>
      <w:i/>
      <w:iCs/>
      <w:spacing w:val="0"/>
    </w:rPr>
  </w:style>
  <w:style w:type="character" w:styleId="Referenciaintensa">
    <w:name w:val="Intense Reference"/>
    <w:basedOn w:val="Fuentedeprrafopredeter"/>
    <w:uiPriority w:val="32"/>
    <w:semiHidden/>
    <w:unhideWhenUsed/>
    <w:qFormat/>
    <w:rsid w:val="001A40E4"/>
    <w:rPr>
      <w:b/>
      <w:bCs/>
      <w:caps w:val="0"/>
      <w:smallCaps/>
      <w:color w:val="365F91" w:themeColor="accent1" w:themeShade="BF"/>
      <w:spacing w:val="0"/>
    </w:rPr>
  </w:style>
  <w:style w:type="paragraph" w:styleId="Listaconvietas">
    <w:name w:val="List Bullet"/>
    <w:basedOn w:val="Normal"/>
    <w:uiPriority w:val="10"/>
    <w:pPr>
      <w:numPr>
        <w:numId w:val="3"/>
      </w:numPr>
    </w:pPr>
  </w:style>
  <w:style w:type="paragraph" w:styleId="Listaconnmeros">
    <w:name w:val="List Number"/>
    <w:basedOn w:val="Normal"/>
    <w:uiPriority w:val="10"/>
    <w:pPr>
      <w:numPr>
        <w:numId w:val="4"/>
      </w:numPr>
    </w:p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before="0" w:after="160"/>
    </w:pPr>
    <w:rPr>
      <w:rFonts w:eastAsiaTheme="minorHAnsi"/>
      <w:lang w:eastAsia="en-US"/>
    </w:rPr>
  </w:style>
  <w:style w:type="character" w:customStyle="1" w:styleId="TextocomentarioCar">
    <w:name w:val="Texto comentario Car"/>
    <w:basedOn w:val="Fuentedeprrafopredeter"/>
    <w:link w:val="Textocomentario"/>
    <w:uiPriority w:val="99"/>
    <w:semiHidden/>
    <w:rPr>
      <w:rFonts w:eastAsiaTheme="minorHAnsi"/>
      <w:lang w:eastAsia="en-US"/>
    </w:rPr>
  </w:style>
  <w:style w:type="paragraph" w:styleId="Sinespaciado">
    <w:name w:val="No Spacing"/>
    <w:uiPriority w:val="1"/>
    <w:semiHidden/>
    <w:unhideWhenUsed/>
    <w:qFormat/>
    <w:pPr>
      <w:spacing w:before="0" w:after="0"/>
    </w:pPr>
  </w:style>
  <w:style w:type="paragraph" w:styleId="Piedepgina">
    <w:name w:val="footer"/>
    <w:basedOn w:val="Normal"/>
    <w:link w:val="PiedepginaCar"/>
    <w:uiPriority w:val="99"/>
    <w:unhideWhenUsed/>
  </w:style>
  <w:style w:type="character" w:customStyle="1" w:styleId="PiedepginaCar">
    <w:name w:val="Pie de página Car"/>
    <w:basedOn w:val="Fuentedeprrafopredeter"/>
    <w:link w:val="Piedepgina"/>
    <w:uiPriority w:val="99"/>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243F60" w:themeColor="accent1" w:themeShade="7F"/>
      <w:szCs w:val="24"/>
    </w:rPr>
  </w:style>
  <w:style w:type="character" w:styleId="Textodelmarcadordeposicin">
    <w:name w:val="Placeholder Text"/>
    <w:basedOn w:val="Fuentedeprrafopredeter"/>
    <w:uiPriority w:val="99"/>
    <w:semiHidden/>
    <w:rPr>
      <w:color w:val="808080"/>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365F91" w:themeColor="accent1" w:themeShade="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sz w:val="18"/>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sz w:val="18"/>
      <w:szCs w:val="21"/>
    </w:rPr>
  </w:style>
  <w:style w:type="paragraph" w:styleId="TtulodeTDC">
    <w:name w:val="TOC Heading"/>
    <w:basedOn w:val="Ttulo1"/>
    <w:next w:val="Normal"/>
    <w:uiPriority w:val="39"/>
    <w:semiHidden/>
    <w:unhideWhenUsed/>
    <w:qFormat/>
    <w:pPr>
      <w:keepNext/>
      <w:outlineLvl w:val="9"/>
    </w:pPr>
  </w:style>
  <w:style w:type="paragraph" w:styleId="Encabezado">
    <w:name w:val="header"/>
    <w:basedOn w:val="Normal"/>
    <w:link w:val="EncabezadoCar"/>
    <w:uiPriority w:val="99"/>
    <w:unhideWhenUsed/>
    <w:pPr>
      <w:spacing w:before="0" w:after="240"/>
      <w:jc w:val="right"/>
    </w:pPr>
    <w:rPr>
      <w:b/>
      <w:sz w:val="28"/>
    </w:rPr>
  </w:style>
  <w:style w:type="character" w:customStyle="1" w:styleId="EncabezadoCar">
    <w:name w:val="Encabezado Car"/>
    <w:basedOn w:val="Fuentedeprrafopredeter"/>
    <w:link w:val="Encabezado"/>
    <w:uiPriority w:val="99"/>
    <w:rPr>
      <w:b/>
      <w:sz w:val="28"/>
    </w:rPr>
  </w:style>
  <w:style w:type="paragraph" w:styleId="Textodeglobo">
    <w:name w:val="Balloon Text"/>
    <w:basedOn w:val="Normal"/>
    <w:link w:val="TextodegloboCar"/>
    <w:uiPriority w:val="99"/>
    <w:semiHidden/>
    <w:unhideWhenUsed/>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eastAsia="Calibri" w:hAnsi="Segoe UI" w:cs="Segoe UI"/>
      <w:sz w:val="18"/>
      <w:szCs w:val="18"/>
      <w:lang w:eastAsia="en-US"/>
    </w:rPr>
  </w:style>
  <w:style w:type="table" w:styleId="Tablanormal4">
    <w:name w:val="Plain Table 4"/>
    <w:basedOn w:val="Tabla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761239"/>
    <w:rPr>
      <w:rFonts w:asciiTheme="majorHAnsi" w:eastAsiaTheme="majorEastAsia" w:hAnsiTheme="majorHAnsi" w:cstheme="majorBidi"/>
      <w:b/>
      <w:smallCaps/>
      <w:sz w:val="2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
      <w:szCs w:val="26"/>
    </w:rPr>
  </w:style>
  <w:style w:type="table" w:styleId="Tablanormal1">
    <w:name w:val="Plain Table 1"/>
    <w:basedOn w:val="Tablanormal"/>
    <w:uiPriority w:val="41"/>
    <w:rsid w:val="008A6F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7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9738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5Car">
    <w:name w:val="Título 5 Car"/>
    <w:basedOn w:val="Fuentedeprrafopredeter"/>
    <w:link w:val="Ttulo5"/>
    <w:uiPriority w:val="9"/>
    <w:semiHidden/>
    <w:rsid w:val="001A40E4"/>
    <w:rPr>
      <w:rFonts w:asciiTheme="majorHAnsi" w:eastAsiaTheme="majorEastAsia" w:hAnsiTheme="majorHAnsi" w:cstheme="majorBidi"/>
      <w:color w:val="365F91" w:themeColor="accent1" w:themeShade="BF"/>
    </w:rPr>
  </w:style>
  <w:style w:type="character" w:styleId="nfasisintenso">
    <w:name w:val="Intense Emphasis"/>
    <w:basedOn w:val="Fuentedeprrafopredeter"/>
    <w:uiPriority w:val="21"/>
    <w:semiHidden/>
    <w:unhideWhenUsed/>
    <w:qFormat/>
    <w:rsid w:val="001A40E4"/>
    <w:rPr>
      <w:i/>
      <w:iCs/>
      <w:color w:val="365F91" w:themeColor="accent1" w:themeShade="BF"/>
    </w:rPr>
  </w:style>
  <w:style w:type="paragraph" w:styleId="Citadestacada">
    <w:name w:val="Intense Quote"/>
    <w:basedOn w:val="Normal"/>
    <w:next w:val="Normal"/>
    <w:link w:val="CitadestacadaCar"/>
    <w:uiPriority w:val="30"/>
    <w:semiHidden/>
    <w:unhideWhenUsed/>
    <w:qFormat/>
    <w:rsid w:val="001A40E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destacadaCar">
    <w:name w:val="Cita destacada Car"/>
    <w:basedOn w:val="Fuentedeprrafopredeter"/>
    <w:link w:val="Citadestacada"/>
    <w:uiPriority w:val="30"/>
    <w:semiHidden/>
    <w:rsid w:val="001A40E4"/>
    <w:rPr>
      <w:i/>
      <w:iCs/>
      <w:color w:val="365F91" w:themeColor="accent1" w:themeShade="BF"/>
    </w:rPr>
  </w:style>
  <w:style w:type="paragraph" w:styleId="Textodebloque">
    <w:name w:val="Block Text"/>
    <w:basedOn w:val="Normal"/>
    <w:uiPriority w:val="99"/>
    <w:semiHidden/>
    <w:unhideWhenUsed/>
    <w:rsid w:val="001A40E4"/>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character" w:customStyle="1" w:styleId="Mencinnoresuelta">
    <w:name w:val="Mención no resuelta"/>
    <w:basedOn w:val="Fuentedeprrafopredeter"/>
    <w:uiPriority w:val="99"/>
    <w:semiHidden/>
    <w:unhideWhenUsed/>
    <w:rsid w:val="001A40E4"/>
    <w:rPr>
      <w:color w:val="595959" w:themeColor="text1" w:themeTint="A6"/>
      <w:shd w:val="clear" w:color="auto" w:fill="E6E6E6"/>
    </w:rPr>
  </w:style>
  <w:style w:type="paragraph" w:styleId="Descripcin">
    <w:name w:val="caption"/>
    <w:basedOn w:val="Normal"/>
    <w:next w:val="Normal"/>
    <w:uiPriority w:val="35"/>
    <w:semiHidden/>
    <w:unhideWhenUsed/>
    <w:qFormat/>
    <w:rsid w:val="005443BE"/>
    <w:pPr>
      <w:spacing w:before="0" w:after="200"/>
    </w:pPr>
    <w:rPr>
      <w:i/>
      <w:iCs/>
      <w:color w:val="1F497D" w:themeColor="text2"/>
      <w:sz w:val="18"/>
      <w:szCs w:val="18"/>
    </w:rPr>
  </w:style>
  <w:style w:type="character" w:styleId="nfasis">
    <w:name w:val="Emphasis"/>
    <w:basedOn w:val="Fuentedeprrafopredeter"/>
    <w:uiPriority w:val="20"/>
    <w:semiHidden/>
    <w:unhideWhenUsed/>
    <w:qFormat/>
    <w:rsid w:val="005443BE"/>
    <w:rPr>
      <w:i/>
      <w:iCs/>
    </w:rPr>
  </w:style>
  <w:style w:type="character" w:customStyle="1" w:styleId="Ttulo6Car">
    <w:name w:val="Título 6 Car"/>
    <w:basedOn w:val="Fuentedeprrafopredeter"/>
    <w:link w:val="Ttulo6"/>
    <w:uiPriority w:val="9"/>
    <w:semiHidden/>
    <w:rsid w:val="005443BE"/>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5443BE"/>
    <w:rPr>
      <w:rFonts w:asciiTheme="majorHAnsi" w:eastAsiaTheme="majorEastAsia" w:hAnsiTheme="majorHAnsi" w:cstheme="majorBidi"/>
      <w:i/>
      <w:iCs/>
      <w:color w:val="243F60" w:themeColor="accent1" w:themeShade="7F"/>
    </w:rPr>
  </w:style>
  <w:style w:type="paragraph" w:styleId="Prrafodelista">
    <w:name w:val="List Paragraph"/>
    <w:basedOn w:val="Normal"/>
    <w:uiPriority w:val="34"/>
    <w:unhideWhenUsed/>
    <w:qFormat/>
    <w:rsid w:val="005443BE"/>
    <w:pPr>
      <w:ind w:left="720"/>
      <w:contextualSpacing/>
    </w:pPr>
  </w:style>
  <w:style w:type="paragraph" w:styleId="Cita">
    <w:name w:val="Quote"/>
    <w:basedOn w:val="Normal"/>
    <w:next w:val="Normal"/>
    <w:link w:val="CitaCar"/>
    <w:uiPriority w:val="29"/>
    <w:semiHidden/>
    <w:unhideWhenUsed/>
    <w:qFormat/>
    <w:rsid w:val="005443B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5443BE"/>
    <w:rPr>
      <w:i/>
      <w:iCs/>
      <w:color w:val="404040" w:themeColor="text1" w:themeTint="BF"/>
    </w:rPr>
  </w:style>
  <w:style w:type="character" w:styleId="Textoennegrita">
    <w:name w:val="Strong"/>
    <w:basedOn w:val="Fuentedeprrafopredeter"/>
    <w:uiPriority w:val="22"/>
    <w:unhideWhenUsed/>
    <w:qFormat/>
    <w:rsid w:val="005443BE"/>
    <w:rPr>
      <w:b/>
      <w:bCs/>
    </w:rPr>
  </w:style>
  <w:style w:type="paragraph" w:styleId="Subttulo">
    <w:name w:val="Subtitle"/>
    <w:basedOn w:val="Normal"/>
    <w:next w:val="Normal"/>
    <w:link w:val="SubttuloCar"/>
    <w:uiPriority w:val="11"/>
    <w:semiHidden/>
    <w:unhideWhenUsed/>
    <w:qFormat/>
    <w:rsid w:val="005443BE"/>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semiHidden/>
    <w:rsid w:val="005443BE"/>
    <w:rPr>
      <w:color w:val="5A5A5A" w:themeColor="text1" w:themeTint="A5"/>
      <w:spacing w:val="15"/>
      <w:sz w:val="22"/>
      <w:szCs w:val="22"/>
    </w:rPr>
  </w:style>
  <w:style w:type="character" w:styleId="nfasissutil">
    <w:name w:val="Subtle Emphasis"/>
    <w:basedOn w:val="Fuentedeprrafopredeter"/>
    <w:uiPriority w:val="19"/>
    <w:semiHidden/>
    <w:unhideWhenUsed/>
    <w:qFormat/>
    <w:rsid w:val="005443BE"/>
    <w:rPr>
      <w:i/>
      <w:iCs/>
      <w:color w:val="404040" w:themeColor="text1" w:themeTint="BF"/>
    </w:rPr>
  </w:style>
  <w:style w:type="character" w:styleId="Referenciasutil">
    <w:name w:val="Subtle Reference"/>
    <w:basedOn w:val="Fuentedeprrafopredeter"/>
    <w:uiPriority w:val="31"/>
    <w:semiHidden/>
    <w:unhideWhenUsed/>
    <w:qFormat/>
    <w:rsid w:val="005443BE"/>
    <w:rPr>
      <w:smallCaps/>
      <w:color w:val="5A5A5A" w:themeColor="text1" w:themeTint="A5"/>
    </w:rPr>
  </w:style>
  <w:style w:type="paragraph" w:styleId="Puesto">
    <w:name w:val="Title"/>
    <w:basedOn w:val="Normal"/>
    <w:next w:val="Normal"/>
    <w:link w:val="PuestoCar"/>
    <w:uiPriority w:val="10"/>
    <w:semiHidden/>
    <w:unhideWhenUsed/>
    <w:qFormat/>
    <w:rsid w:val="005443BE"/>
    <w:pPr>
      <w:spacing w:before="0" w:after="0"/>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semiHidden/>
    <w:rsid w:val="005443B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C1B3B"/>
    <w:pPr>
      <w:spacing w:before="100" w:beforeAutospacing="1" w:after="100" w:afterAutospacing="1"/>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942046">
      <w:bodyDiv w:val="1"/>
      <w:marLeft w:val="0"/>
      <w:marRight w:val="0"/>
      <w:marTop w:val="0"/>
      <w:marBottom w:val="0"/>
      <w:divBdr>
        <w:top w:val="none" w:sz="0" w:space="0" w:color="auto"/>
        <w:left w:val="none" w:sz="0" w:space="0" w:color="auto"/>
        <w:bottom w:val="none" w:sz="0" w:space="0" w:color="auto"/>
        <w:right w:val="none" w:sz="0" w:space="0" w:color="auto"/>
      </w:divBdr>
    </w:div>
    <w:div w:id="1215001157">
      <w:bodyDiv w:val="1"/>
      <w:marLeft w:val="0"/>
      <w:marRight w:val="0"/>
      <w:marTop w:val="0"/>
      <w:marBottom w:val="0"/>
      <w:divBdr>
        <w:top w:val="none" w:sz="0" w:space="0" w:color="auto"/>
        <w:left w:val="none" w:sz="0" w:space="0" w:color="auto"/>
        <w:bottom w:val="none" w:sz="0" w:space="0" w:color="auto"/>
        <w:right w:val="none" w:sz="0" w:space="0" w:color="auto"/>
      </w:divBdr>
    </w:div>
    <w:div w:id="1696033301">
      <w:bodyDiv w:val="1"/>
      <w:marLeft w:val="0"/>
      <w:marRight w:val="0"/>
      <w:marTop w:val="0"/>
      <w:marBottom w:val="0"/>
      <w:divBdr>
        <w:top w:val="none" w:sz="0" w:space="0" w:color="auto"/>
        <w:left w:val="none" w:sz="0" w:space="0" w:color="auto"/>
        <w:bottom w:val="none" w:sz="0" w:space="0" w:color="auto"/>
        <w:right w:val="none" w:sz="0" w:space="0" w:color="auto"/>
      </w:divBdr>
    </w:div>
    <w:div w:id="209717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R%20PRO\AppData\Roaming\Microsoft\Plantillas\Formulario%20de%20descripci&#243;n%20de%20puesto%20de%20traba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766197EEC44D31ACE8141D1A62E679"/>
        <w:category>
          <w:name w:val="General"/>
          <w:gallery w:val="placeholder"/>
        </w:category>
        <w:types>
          <w:type w:val="bbPlcHdr"/>
        </w:types>
        <w:behaviors>
          <w:behavior w:val="content"/>
        </w:behaviors>
        <w:guid w:val="{53CD92EA-F8F9-43F7-9B10-A22DEDB92F06}"/>
      </w:docPartPr>
      <w:docPartBody>
        <w:p w:rsidR="00802A08" w:rsidRDefault="00706370" w:rsidP="00706370">
          <w:pPr>
            <w:pStyle w:val="8E766197EEC44D31ACE8141D1A62E679"/>
          </w:pPr>
          <w:r w:rsidRPr="00973885">
            <w:rPr>
              <w:lang w:bidi="es-ES"/>
            </w:rPr>
            <w:t>Puesto</w:t>
          </w:r>
        </w:p>
      </w:docPartBody>
    </w:docPart>
    <w:docPart>
      <w:docPartPr>
        <w:name w:val="75F1F592BFB24EC39B2259F46852BC87"/>
        <w:category>
          <w:name w:val="General"/>
          <w:gallery w:val="placeholder"/>
        </w:category>
        <w:types>
          <w:type w:val="bbPlcHdr"/>
        </w:types>
        <w:behaviors>
          <w:behavior w:val="content"/>
        </w:behaviors>
        <w:guid w:val="{7492FB68-9DB9-47F9-9644-87A63912D0EC}"/>
      </w:docPartPr>
      <w:docPartBody>
        <w:p w:rsidR="0061758E" w:rsidRDefault="00991BB4">
          <w:pPr>
            <w:pStyle w:val="75F1F592BFB24EC39B2259F46852BC87"/>
          </w:pPr>
          <w:r w:rsidRPr="00973885">
            <w:rPr>
              <w:lang w:bidi="es-ES"/>
            </w:rPr>
            <w:t>Categoría del puesto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70"/>
    <w:rsid w:val="0061758E"/>
    <w:rsid w:val="006C5530"/>
    <w:rsid w:val="00706370"/>
    <w:rsid w:val="00802A08"/>
    <w:rsid w:val="00991B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B668A8F49D45E2B0BE16C298394BFD">
    <w:name w:val="D4B668A8F49D45E2B0BE16C298394BFD"/>
  </w:style>
  <w:style w:type="paragraph" w:customStyle="1" w:styleId="A45D22F24FD74AE68E5CEF148C3454F8">
    <w:name w:val="A45D22F24FD74AE68E5CEF148C3454F8"/>
  </w:style>
  <w:style w:type="paragraph" w:customStyle="1" w:styleId="B4A55C5D8F5E4E62B86F13478800F05F">
    <w:name w:val="B4A55C5D8F5E4E62B86F13478800F05F"/>
  </w:style>
  <w:style w:type="paragraph" w:customStyle="1" w:styleId="37D75DA73A0A41678A52F28E7BB677EF">
    <w:name w:val="37D75DA73A0A41678A52F28E7BB677EF"/>
  </w:style>
  <w:style w:type="paragraph" w:customStyle="1" w:styleId="F52FFABBA0734DAC8413347AC4A427E5">
    <w:name w:val="F52FFABBA0734DAC8413347AC4A427E5"/>
  </w:style>
  <w:style w:type="paragraph" w:customStyle="1" w:styleId="F567B1553C624C4896F215BA780B66B0">
    <w:name w:val="F567B1553C624C4896F215BA780B66B0"/>
  </w:style>
  <w:style w:type="paragraph" w:customStyle="1" w:styleId="EFCFFABCC0944F4C9993828242E4F31A">
    <w:name w:val="EFCFFABCC0944F4C9993828242E4F31A"/>
  </w:style>
  <w:style w:type="paragraph" w:customStyle="1" w:styleId="ECA38F3E112948AAB28736E7E493DF82">
    <w:name w:val="ECA38F3E112948AAB28736E7E493DF82"/>
  </w:style>
  <w:style w:type="paragraph" w:customStyle="1" w:styleId="7B07687F77B34C4B973D2E01804EC808">
    <w:name w:val="7B07687F77B34C4B973D2E01804EC808"/>
  </w:style>
  <w:style w:type="paragraph" w:customStyle="1" w:styleId="5BBA12DDA5E14E46992FE1F5B2634A76">
    <w:name w:val="5BBA12DDA5E14E46992FE1F5B2634A76"/>
  </w:style>
  <w:style w:type="paragraph" w:customStyle="1" w:styleId="3634C39208AE4C9BA54C05DB6D09D166">
    <w:name w:val="3634C39208AE4C9BA54C05DB6D09D166"/>
  </w:style>
  <w:style w:type="paragraph" w:customStyle="1" w:styleId="0267A6ACEC264F22A0BCCD159C2FBAB0">
    <w:name w:val="0267A6ACEC264F22A0BCCD159C2FBAB0"/>
  </w:style>
  <w:style w:type="paragraph" w:customStyle="1" w:styleId="356A71375CD34790889C56A3B85D68E1">
    <w:name w:val="356A71375CD34790889C56A3B85D68E1"/>
  </w:style>
  <w:style w:type="paragraph" w:customStyle="1" w:styleId="F55EB4AF83314D3DBC4461B915CFEB6D">
    <w:name w:val="F55EB4AF83314D3DBC4461B915CFEB6D"/>
  </w:style>
  <w:style w:type="paragraph" w:customStyle="1" w:styleId="D62B2A2B071249C480B2ED14E04CCDCF">
    <w:name w:val="D62B2A2B071249C480B2ED14E04CCDCF"/>
  </w:style>
  <w:style w:type="paragraph" w:customStyle="1" w:styleId="FB5CC1B12D6943299E1F66225CF93B08">
    <w:name w:val="FB5CC1B12D6943299E1F66225CF93B08"/>
  </w:style>
  <w:style w:type="paragraph" w:customStyle="1" w:styleId="899B91807CBD4DE480EDDF8B6F404914">
    <w:name w:val="899B91807CBD4DE480EDDF8B6F404914"/>
  </w:style>
  <w:style w:type="paragraph" w:customStyle="1" w:styleId="E0BE9F46033B4DB9A3FB1281CE4F26EA">
    <w:name w:val="E0BE9F46033B4DB9A3FB1281CE4F26EA"/>
  </w:style>
  <w:style w:type="paragraph" w:customStyle="1" w:styleId="15388D02308F4A4190EE0CA2857812C1">
    <w:name w:val="15388D02308F4A4190EE0CA2857812C1"/>
  </w:style>
  <w:style w:type="paragraph" w:customStyle="1" w:styleId="79E39886B7374914A77C2D347408D1D8">
    <w:name w:val="79E39886B7374914A77C2D347408D1D8"/>
  </w:style>
  <w:style w:type="paragraph" w:customStyle="1" w:styleId="A57020D19E3C48188373B63FCDDBC04B">
    <w:name w:val="A57020D19E3C48188373B63FCDDBC04B"/>
  </w:style>
  <w:style w:type="paragraph" w:customStyle="1" w:styleId="DB5E00189BA04FC2B7F2D154C5C1A23A">
    <w:name w:val="DB5E00189BA04FC2B7F2D154C5C1A23A"/>
  </w:style>
  <w:style w:type="paragraph" w:customStyle="1" w:styleId="45DAAAC0B1334A22A9C52BFBD480A18D">
    <w:name w:val="45DAAAC0B1334A22A9C52BFBD480A18D"/>
  </w:style>
  <w:style w:type="paragraph" w:customStyle="1" w:styleId="9F0C871476B24C13A02C25695B616446">
    <w:name w:val="9F0C871476B24C13A02C25695B616446"/>
  </w:style>
  <w:style w:type="paragraph" w:customStyle="1" w:styleId="F8F0C067F1134B6BB1BDF3E11D423118">
    <w:name w:val="F8F0C067F1134B6BB1BDF3E11D423118"/>
  </w:style>
  <w:style w:type="paragraph" w:customStyle="1" w:styleId="71FC88FC1A1949989719FDB6A92D1046">
    <w:name w:val="71FC88FC1A1949989719FDB6A92D1046"/>
  </w:style>
  <w:style w:type="paragraph" w:customStyle="1" w:styleId="621D4B36D0304B81BFF11B3F1D65B492">
    <w:name w:val="621D4B36D0304B81BFF11B3F1D65B492"/>
  </w:style>
  <w:style w:type="paragraph" w:customStyle="1" w:styleId="F79DFFB5BCB84A68B9816C7C2D561D29">
    <w:name w:val="F79DFFB5BCB84A68B9816C7C2D561D29"/>
  </w:style>
  <w:style w:type="paragraph" w:customStyle="1" w:styleId="D8E7C82D935548A089980CB7C4274DEC">
    <w:name w:val="D8E7C82D935548A089980CB7C4274DEC"/>
  </w:style>
  <w:style w:type="paragraph" w:customStyle="1" w:styleId="83FA90DCA72347CC95529CCD47CC39AF">
    <w:name w:val="83FA90DCA72347CC95529CCD47CC39AF"/>
  </w:style>
  <w:style w:type="paragraph" w:customStyle="1" w:styleId="CD3C98853AAD44248D234C85E4106A7B">
    <w:name w:val="CD3C98853AAD44248D234C85E4106A7B"/>
  </w:style>
  <w:style w:type="paragraph" w:customStyle="1" w:styleId="B98DA4D6DF1D4C5AA48D4C526B5EF143">
    <w:name w:val="B98DA4D6DF1D4C5AA48D4C526B5EF143"/>
  </w:style>
  <w:style w:type="paragraph" w:customStyle="1" w:styleId="9CFB284AE67B4634AC0B5A49E3D92B12">
    <w:name w:val="9CFB284AE67B4634AC0B5A49E3D92B12"/>
  </w:style>
  <w:style w:type="paragraph" w:customStyle="1" w:styleId="0E4BB90F3A3A41CBB84ABC7D315406B9">
    <w:name w:val="0E4BB90F3A3A41CBB84ABC7D315406B9"/>
  </w:style>
  <w:style w:type="paragraph" w:customStyle="1" w:styleId="04F969946A0340DC9423FEBDF6C0B165">
    <w:name w:val="04F969946A0340DC9423FEBDF6C0B165"/>
  </w:style>
  <w:style w:type="paragraph" w:customStyle="1" w:styleId="7175581BC86E456D8855EBDCDE45AF87">
    <w:name w:val="7175581BC86E456D8855EBDCDE45AF87"/>
  </w:style>
  <w:style w:type="paragraph" w:customStyle="1" w:styleId="2C3A4C7694364C19845FC35717118F98">
    <w:name w:val="2C3A4C7694364C19845FC35717118F98"/>
  </w:style>
  <w:style w:type="paragraph" w:customStyle="1" w:styleId="6324A142A20E41CA8004679A659A5469">
    <w:name w:val="6324A142A20E41CA8004679A659A5469"/>
  </w:style>
  <w:style w:type="paragraph" w:customStyle="1" w:styleId="6655955E32124645845349F87121FBF2">
    <w:name w:val="6655955E32124645845349F87121FBF2"/>
  </w:style>
  <w:style w:type="paragraph" w:customStyle="1" w:styleId="F955E80D79064365B180F7037ECB17C1">
    <w:name w:val="F955E80D79064365B180F7037ECB17C1"/>
  </w:style>
  <w:style w:type="paragraph" w:customStyle="1" w:styleId="5B7D8D79BDC645F79EDBE079BE6B37CE">
    <w:name w:val="5B7D8D79BDC645F79EDBE079BE6B37CE"/>
  </w:style>
  <w:style w:type="paragraph" w:customStyle="1" w:styleId="E946C40F61014BA1A4A4713DD8085B5C">
    <w:name w:val="E946C40F61014BA1A4A4713DD8085B5C"/>
  </w:style>
  <w:style w:type="paragraph" w:customStyle="1" w:styleId="F327497785E8439B80DF1EA0E91C4639">
    <w:name w:val="F327497785E8439B80DF1EA0E91C4639"/>
  </w:style>
  <w:style w:type="paragraph" w:customStyle="1" w:styleId="084400AD9010430B94D6EC332A1400F0">
    <w:name w:val="084400AD9010430B94D6EC332A1400F0"/>
  </w:style>
  <w:style w:type="paragraph" w:customStyle="1" w:styleId="7095D4ECDBEA43E1B4C00CA955D0845B">
    <w:name w:val="7095D4ECDBEA43E1B4C00CA955D0845B"/>
  </w:style>
  <w:style w:type="paragraph" w:customStyle="1" w:styleId="FB3449B359A843E7AF1BA03AAB27342E">
    <w:name w:val="FB3449B359A843E7AF1BA03AAB27342E"/>
  </w:style>
  <w:style w:type="paragraph" w:customStyle="1" w:styleId="C1A46D393BFD4A559D00648541FE8799">
    <w:name w:val="C1A46D393BFD4A559D00648541FE8799"/>
  </w:style>
  <w:style w:type="paragraph" w:customStyle="1" w:styleId="26C574F296F04CC1A5FD40CF79739783">
    <w:name w:val="26C574F296F04CC1A5FD40CF79739783"/>
  </w:style>
  <w:style w:type="paragraph" w:customStyle="1" w:styleId="263E8D3CBE824BA693A98A09C07FCE54">
    <w:name w:val="263E8D3CBE824BA693A98A09C07FCE54"/>
  </w:style>
  <w:style w:type="paragraph" w:customStyle="1" w:styleId="D62327CBD46142C28DE4ADBB2919DC9B">
    <w:name w:val="D62327CBD46142C28DE4ADBB2919DC9B"/>
  </w:style>
  <w:style w:type="paragraph" w:customStyle="1" w:styleId="611AD3D11EF6480FA50F9F0C3E095F69">
    <w:name w:val="611AD3D11EF6480FA50F9F0C3E095F69"/>
  </w:style>
  <w:style w:type="paragraph" w:customStyle="1" w:styleId="58D65EB554CB428BB3429EAE2DFE17C0">
    <w:name w:val="58D65EB554CB428BB3429EAE2DFE17C0"/>
  </w:style>
  <w:style w:type="paragraph" w:customStyle="1" w:styleId="21B3D2E767694CD4A1687021E551ED2F">
    <w:name w:val="21B3D2E767694CD4A1687021E551ED2F"/>
  </w:style>
  <w:style w:type="paragraph" w:customStyle="1" w:styleId="F8CB5013148948259EC0362BACA710A9">
    <w:name w:val="F8CB5013148948259EC0362BACA710A9"/>
  </w:style>
  <w:style w:type="paragraph" w:customStyle="1" w:styleId="CBE28D81048B45A9970C9066C423F317">
    <w:name w:val="CBE28D81048B45A9970C9066C423F317"/>
  </w:style>
  <w:style w:type="paragraph" w:customStyle="1" w:styleId="52AF47EAEF83415685FF1B58E0EBD5AB">
    <w:name w:val="52AF47EAEF83415685FF1B58E0EBD5AB"/>
  </w:style>
  <w:style w:type="paragraph" w:customStyle="1" w:styleId="4B66802393F048F8AB3725903A903DA3">
    <w:name w:val="4B66802393F048F8AB3725903A903DA3"/>
  </w:style>
  <w:style w:type="paragraph" w:customStyle="1" w:styleId="ADD6D47E316442DAB0B9D01E047967A5">
    <w:name w:val="ADD6D47E316442DAB0B9D01E047967A5"/>
  </w:style>
  <w:style w:type="paragraph" w:customStyle="1" w:styleId="EB6800B45E7D441789AA279A6E5C27DA">
    <w:name w:val="EB6800B45E7D441789AA279A6E5C27DA"/>
  </w:style>
  <w:style w:type="paragraph" w:customStyle="1" w:styleId="E53853E3560B414FB70A4CDB1964CDF2">
    <w:name w:val="E53853E3560B414FB70A4CDB1964CDF2"/>
  </w:style>
  <w:style w:type="paragraph" w:customStyle="1" w:styleId="05AD57DAE123497298BACF3276E8FE36">
    <w:name w:val="05AD57DAE123497298BACF3276E8FE36"/>
  </w:style>
  <w:style w:type="paragraph" w:customStyle="1" w:styleId="290F7F10BDAE46BE9826E3A530BD8687">
    <w:name w:val="290F7F10BDAE46BE9826E3A530BD8687"/>
  </w:style>
  <w:style w:type="paragraph" w:customStyle="1" w:styleId="86752546352447F89109E403D3E386BE">
    <w:name w:val="86752546352447F89109E403D3E386BE"/>
  </w:style>
  <w:style w:type="paragraph" w:customStyle="1" w:styleId="5F1984ABDB7D4C07B5CCB959DD44EFA6">
    <w:name w:val="5F1984ABDB7D4C07B5CCB959DD44EFA6"/>
  </w:style>
  <w:style w:type="paragraph" w:customStyle="1" w:styleId="186EA7401D754DD4A7590249BC0B3B96">
    <w:name w:val="186EA7401D754DD4A7590249BC0B3B96"/>
  </w:style>
  <w:style w:type="paragraph" w:customStyle="1" w:styleId="7FCEE1AF69024DDFA6EFE08205A95924">
    <w:name w:val="7FCEE1AF69024DDFA6EFE08205A95924"/>
  </w:style>
  <w:style w:type="paragraph" w:customStyle="1" w:styleId="0BB6D9CBF901485BB49C46E20EE875C3">
    <w:name w:val="0BB6D9CBF901485BB49C46E20EE875C3"/>
    <w:rsid w:val="00706370"/>
  </w:style>
  <w:style w:type="paragraph" w:customStyle="1" w:styleId="8E766197EEC44D31ACE8141D1A62E679">
    <w:name w:val="8E766197EEC44D31ACE8141D1A62E679"/>
    <w:rsid w:val="00706370"/>
  </w:style>
  <w:style w:type="paragraph" w:customStyle="1" w:styleId="89D9A663D46B4E34BF3B9A380A8196CB">
    <w:name w:val="89D9A663D46B4E34BF3B9A380A8196CB"/>
    <w:rsid w:val="00706370"/>
  </w:style>
  <w:style w:type="paragraph" w:customStyle="1" w:styleId="2F7738DD648E499F927F27B31E51F80B">
    <w:name w:val="2F7738DD648E499F927F27B31E51F80B"/>
    <w:rsid w:val="00706370"/>
  </w:style>
  <w:style w:type="paragraph" w:customStyle="1" w:styleId="C2D54221E552439AA8065BB201AE0405">
    <w:name w:val="C2D54221E552439AA8065BB201AE0405"/>
    <w:rsid w:val="00706370"/>
  </w:style>
  <w:style w:type="paragraph" w:customStyle="1" w:styleId="AEC391F283F24CA384B180DF0424E894">
    <w:name w:val="AEC391F283F24CA384B180DF0424E894"/>
    <w:rsid w:val="00706370"/>
  </w:style>
  <w:style w:type="paragraph" w:customStyle="1" w:styleId="163263EF28754AF5B775580C5636A258">
    <w:name w:val="163263EF28754AF5B775580C5636A258"/>
    <w:rsid w:val="00706370"/>
  </w:style>
  <w:style w:type="paragraph" w:customStyle="1" w:styleId="AA05E620147C485A8188B3238CDA67F0">
    <w:name w:val="AA05E620147C485A8188B3238CDA67F0"/>
    <w:rsid w:val="00706370"/>
  </w:style>
  <w:style w:type="paragraph" w:customStyle="1" w:styleId="EC3D5C461DC44987A5241306A614C483">
    <w:name w:val="EC3D5C461DC44987A5241306A614C483"/>
    <w:rsid w:val="00706370"/>
  </w:style>
  <w:style w:type="paragraph" w:customStyle="1" w:styleId="C93F63ECF1B441E09FD6F25EC2715439">
    <w:name w:val="C93F63ECF1B441E09FD6F25EC2715439"/>
    <w:rsid w:val="00706370"/>
  </w:style>
  <w:style w:type="paragraph" w:customStyle="1" w:styleId="C2CAFC2ADB8649199DF9C4815FBC7B3E">
    <w:name w:val="C2CAFC2ADB8649199DF9C4815FBC7B3E"/>
    <w:rsid w:val="00706370"/>
  </w:style>
  <w:style w:type="paragraph" w:customStyle="1" w:styleId="4927024A5E0340879FFC4E2DE93A61DF">
    <w:name w:val="4927024A5E0340879FFC4E2DE93A61DF"/>
    <w:rsid w:val="00706370"/>
  </w:style>
  <w:style w:type="paragraph" w:customStyle="1" w:styleId="92E362829E354BEB98E87C08B8CA797D">
    <w:name w:val="92E362829E354BEB98E87C08B8CA797D"/>
    <w:rsid w:val="00706370"/>
  </w:style>
  <w:style w:type="paragraph" w:customStyle="1" w:styleId="6485172329CB4AB1824D1EC978B12AFB">
    <w:name w:val="6485172329CB4AB1824D1EC978B12AFB"/>
    <w:rsid w:val="00706370"/>
  </w:style>
  <w:style w:type="paragraph" w:customStyle="1" w:styleId="66F4F13AE5DB4A0386766A3A506D9874">
    <w:name w:val="66F4F13AE5DB4A0386766A3A506D9874"/>
    <w:rsid w:val="00706370"/>
  </w:style>
  <w:style w:type="paragraph" w:customStyle="1" w:styleId="26403C48136F4874938636CD355B5D52">
    <w:name w:val="26403C48136F4874938636CD355B5D52"/>
    <w:rsid w:val="00706370"/>
  </w:style>
  <w:style w:type="paragraph" w:customStyle="1" w:styleId="1D4DD69A77E44D57ABC788A850842682">
    <w:name w:val="1D4DD69A77E44D57ABC788A850842682"/>
    <w:rsid w:val="00706370"/>
  </w:style>
  <w:style w:type="paragraph" w:customStyle="1" w:styleId="AE94135E0A4B49C6B10C7EA0E683E107">
    <w:name w:val="AE94135E0A4B49C6B10C7EA0E683E107"/>
    <w:rsid w:val="00706370"/>
  </w:style>
  <w:style w:type="paragraph" w:customStyle="1" w:styleId="71A1F8C829A447ED9CD2AFA0327DC27D">
    <w:name w:val="71A1F8C829A447ED9CD2AFA0327DC27D"/>
    <w:rsid w:val="00706370"/>
  </w:style>
  <w:style w:type="paragraph" w:customStyle="1" w:styleId="A1BBD6D4009F412E8EF7572B3BC985A8">
    <w:name w:val="A1BBD6D4009F412E8EF7572B3BC985A8"/>
    <w:rsid w:val="00706370"/>
  </w:style>
  <w:style w:type="paragraph" w:customStyle="1" w:styleId="C2475D7C625E453EA23FA4599802297E">
    <w:name w:val="C2475D7C625E453EA23FA4599802297E"/>
    <w:rsid w:val="00706370"/>
  </w:style>
  <w:style w:type="paragraph" w:customStyle="1" w:styleId="FF7DBD7772174504B1098228ECD278B8">
    <w:name w:val="FF7DBD7772174504B1098228ECD278B8"/>
    <w:rsid w:val="00706370"/>
  </w:style>
  <w:style w:type="paragraph" w:customStyle="1" w:styleId="DA78FB6FD1E945BBB60F80902CEDBD44">
    <w:name w:val="DA78FB6FD1E945BBB60F80902CEDBD44"/>
    <w:rsid w:val="00706370"/>
  </w:style>
  <w:style w:type="paragraph" w:customStyle="1" w:styleId="44C290E76C864D519F9311159E9C3C8C">
    <w:name w:val="44C290E76C864D519F9311159E9C3C8C"/>
    <w:rsid w:val="00706370"/>
  </w:style>
  <w:style w:type="paragraph" w:customStyle="1" w:styleId="813F2AB0E5BB4A5882FD438750BF47AF">
    <w:name w:val="813F2AB0E5BB4A5882FD438750BF47AF"/>
    <w:rsid w:val="00706370"/>
  </w:style>
  <w:style w:type="paragraph" w:customStyle="1" w:styleId="0457AACB1B4C4E75AA448192489A8445">
    <w:name w:val="0457AACB1B4C4E75AA448192489A8445"/>
    <w:rsid w:val="00706370"/>
  </w:style>
  <w:style w:type="paragraph" w:customStyle="1" w:styleId="5E8740B2F8304B9D83F1CBA2917E61D7">
    <w:name w:val="5E8740B2F8304B9D83F1CBA2917E61D7"/>
    <w:rsid w:val="00706370"/>
  </w:style>
  <w:style w:type="paragraph" w:customStyle="1" w:styleId="92AA039ABD60466DB5651B9984169E30">
    <w:name w:val="92AA039ABD60466DB5651B9984169E30"/>
  </w:style>
  <w:style w:type="paragraph" w:customStyle="1" w:styleId="75F1F592BFB24EC39B2259F46852BC87">
    <w:name w:val="75F1F592BFB24EC39B2259F46852BC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Job Description For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TECNICATURA UNIVERSITARIA EN DISEÑO INTEGRAL DE VIDEOJUEGO</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Formulario de descripción de puesto de trabajo.dotx</Template>
  <TotalTime>1</TotalTime>
  <Pages>1</Pages>
  <Words>182</Words>
  <Characters>1002</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 PRO</dc:creator>
  <cp:keywords/>
  <dc:description/>
  <cp:lastModifiedBy>GAMER PRO</cp:lastModifiedBy>
  <cp:revision>3</cp:revision>
  <dcterms:created xsi:type="dcterms:W3CDTF">2024-07-31T23:54:00Z</dcterms:created>
  <dcterms:modified xsi:type="dcterms:W3CDTF">2024-08-01T01:58:00Z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